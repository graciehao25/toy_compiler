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978" w:rsidRDefault="007B6D25">
      <w:pPr>
        <w:pStyle w:val="Title"/>
      </w:pPr>
      <w:sdt>
        <w:sdtPr>
          <w:alias w:val="Title:"/>
          <w:tag w:val="Title:"/>
          <w:id w:val="726351117"/>
          <w:placeholder>
            <w:docPart w:val="47153A58A4F3934CB00C16C0E68130E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0D55">
            <w:t>Final Project Report</w:t>
          </w:r>
        </w:sdtContent>
      </w:sdt>
    </w:p>
    <w:p w:rsidR="00B823AA" w:rsidRDefault="00FD0D55" w:rsidP="00B823AA">
      <w:pPr>
        <w:pStyle w:val="Title2"/>
      </w:pPr>
      <w:r>
        <w:t>Mini Compiler</w:t>
      </w:r>
    </w:p>
    <w:p w:rsidR="00E81978" w:rsidRDefault="00FD0D55">
      <w:pPr>
        <w:pStyle w:val="Title"/>
      </w:pPr>
      <w:r>
        <w:t>Hui Hao</w:t>
      </w:r>
    </w:p>
    <w:p w:rsidR="00E81978" w:rsidRDefault="00FD0D55" w:rsidP="00B823AA">
      <w:pPr>
        <w:pStyle w:val="Title2"/>
      </w:pPr>
      <w:hyperlink r:id="rId9" w:history="1">
        <w:r w:rsidRPr="009A61B7">
          <w:rPr>
            <w:rStyle w:val="Hyperlink"/>
          </w:rPr>
          <w:t>hhao@my.harrisburgu.edu</w:t>
        </w:r>
      </w:hyperlink>
    </w:p>
    <w:p w:rsidR="00FD0D55" w:rsidRDefault="00FD0D55" w:rsidP="00B823AA">
      <w:pPr>
        <w:pStyle w:val="Title2"/>
      </w:pPr>
      <w:r>
        <w:t>Harrisburg University</w:t>
      </w:r>
    </w:p>
    <w:p w:rsidR="00E81978" w:rsidRDefault="00FD0D55">
      <w:pPr>
        <w:pStyle w:val="SectionTitle"/>
      </w:pPr>
      <w:r>
        <w:lastRenderedPageBreak/>
        <w:t>a</w:t>
      </w:r>
      <w:sdt>
        <w:sdtPr>
          <w:alias w:val="Abstract:"/>
          <w:tag w:val="Abstract:"/>
          <w:id w:val="202146031"/>
          <w:placeholder>
            <w:docPart w:val="94C74FED44214049880095E5C3DA72F6"/>
          </w:placeholder>
          <w:temporary/>
          <w:showingPlcHdr/>
          <w15:appearance w15:val="hidden"/>
        </w:sdtPr>
        <w:sdtEndPr/>
        <w:sdtContent>
          <w:r w:rsidR="005D3A03">
            <w:t>Abstract</w:t>
          </w:r>
        </w:sdtContent>
      </w:sdt>
    </w:p>
    <w:p w:rsidR="00E81978" w:rsidRDefault="00FD0D55" w:rsidP="00FD0D55">
      <w:pPr>
        <w:pStyle w:val="NoSpacing"/>
      </w:pPr>
      <w:r>
        <w:t xml:space="preserve">I used a python to write a simple compiler. It can handle, numerical inputs, basic operations. Logical statements (If then, While) Comments, </w:t>
      </w:r>
      <w:r>
        <w:t>print</w:t>
      </w:r>
      <w:r>
        <w:t xml:space="preserve"> texts and </w:t>
      </w:r>
      <w:r>
        <w:t>numbers. The</w:t>
      </w:r>
      <w:r>
        <w:t xml:space="preserve"> compiler has the following steps. First, given the input code of any format, it will first check/recognize the syntax and tokenize the input. Second, it will parse the tokens and use given grammar to make sure they are in an order and no grammatical errors that is allowed in our language. Last the Emitter will compile the final C code. And save it as ‘</w:t>
      </w:r>
      <w:proofErr w:type="spellStart"/>
      <w:r>
        <w:t>input_filename.c</w:t>
      </w:r>
      <w:proofErr w:type="spellEnd"/>
      <w:r>
        <w:t>’</w:t>
      </w:r>
    </w:p>
    <w:p w:rsidR="00E81978" w:rsidRDefault="005D3A03">
      <w:r>
        <w:rPr>
          <w:rStyle w:val="Emphasis"/>
        </w:rPr>
        <w:t>Keywords</w:t>
      </w:r>
      <w:r>
        <w:t xml:space="preserve">:  </w:t>
      </w:r>
      <w:r w:rsidR="00FD0D55">
        <w:t>compiler, parser, python, C</w:t>
      </w:r>
    </w:p>
    <w:p w:rsidR="00E81978" w:rsidRDefault="007B6D25">
      <w:pPr>
        <w:pStyle w:val="SectionTitle"/>
      </w:pPr>
      <w:sdt>
        <w:sdtPr>
          <w:alias w:val="Section title:"/>
          <w:tag w:val="Section title:"/>
          <w:id w:val="984196707"/>
          <w:placeholder>
            <w:docPart w:val="EB08043DF0A98E4BA03268A801E9A732"/>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D0D55">
            <w:t>Final Project Report</w:t>
          </w:r>
        </w:sdtContent>
      </w:sdt>
    </w:p>
    <w:p w:rsidR="00E81978" w:rsidRDefault="00E81978"/>
    <w:p w:rsidR="00E81978" w:rsidRDefault="00FD0D55">
      <w:pPr>
        <w:pStyle w:val="Heading1"/>
      </w:pPr>
      <w:r w:rsidRPr="00FD0D55">
        <w:t>Parser Overview</w:t>
      </w:r>
    </w:p>
    <w:p w:rsidR="00E81978" w:rsidRDefault="00FD0D55">
      <w:r w:rsidRPr="00FD0D55">
        <w:t>The parser is the component that will make sure the code follows the correct syntax. It does this by looking at the tokens, one at a time, and deciding if the ordering is legal as defined by our language.</w:t>
      </w:r>
    </w:p>
    <w:p w:rsidR="00FD0D55" w:rsidRDefault="00FD0D55" w:rsidP="00FD0D55">
      <w:pPr>
        <w:pStyle w:val="Heading1"/>
      </w:pPr>
      <w:r>
        <w:t>Grammar</w:t>
      </w:r>
      <w:r w:rsidRPr="00FD0D55">
        <w:t xml:space="preserve"> Overview</w:t>
      </w:r>
    </w:p>
    <w:p w:rsidR="00FD0D55" w:rsidRDefault="00FD0D55" w:rsidP="00FD0D55">
      <w:r w:rsidRPr="00FD0D55">
        <w:t>The parser is the component that will make sure the code follows the correct syntax. It does this by looking at the tokens, one at a time, and deciding if the ordering is legal as defined by our language.</w:t>
      </w:r>
    </w:p>
    <w:p w:rsidR="00FD0D55" w:rsidRDefault="00FD0D55" w:rsidP="00FD0D55">
      <w:pPr>
        <w:pStyle w:val="Heading1"/>
      </w:pPr>
      <w:r>
        <w:t>Emitter</w:t>
      </w:r>
      <w:r w:rsidRPr="00FD0D55">
        <w:t xml:space="preserve"> Overview</w:t>
      </w:r>
    </w:p>
    <w:p w:rsidR="00FD0D55" w:rsidRDefault="00FD0D55" w:rsidP="00FD0D55">
      <w:r w:rsidRPr="00FD0D55">
        <w:t>The parser is the component that will make sure the code follows the correct syntax. It does this by looking at the tokens, one at a time, and deciding if the ordering is legal as defined by our language.</w:t>
      </w:r>
    </w:p>
    <w:p w:rsidR="00FD0D55" w:rsidRDefault="00FD0D55" w:rsidP="00FD0D55">
      <w:pPr>
        <w:ind w:firstLine="0"/>
      </w:pP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FD0D55" w:rsidRPr="00FD0D55" w:rsidRDefault="00C31D30" w:rsidP="00FD0D55">
          <w:pPr>
            <w:ind w:firstLine="0"/>
          </w:pPr>
          <w:r>
            <w:fldChar w:fldCharType="begin"/>
          </w:r>
          <w:r>
            <w:instrText xml:space="preserve"> BIBLIOGRAPHY </w:instrText>
          </w:r>
          <w:r>
            <w:fldChar w:fldCharType="separate"/>
          </w:r>
          <w:r w:rsidR="00FD0D55">
            <w:rPr>
              <w:noProof/>
            </w:rPr>
            <w:t>Henley</w:t>
          </w:r>
          <w:r>
            <w:rPr>
              <w:noProof/>
            </w:rPr>
            <w:t xml:space="preserve">, </w:t>
          </w:r>
          <w:r w:rsidR="00FD0D55">
            <w:rPr>
              <w:noProof/>
            </w:rPr>
            <w:t>Austin Z.</w:t>
          </w:r>
          <w:r>
            <w:rPr>
              <w:noProof/>
            </w:rPr>
            <w:t xml:space="preserve"> (</w:t>
          </w:r>
          <w:r w:rsidR="00FD0D55">
            <w:rPr>
              <w:noProof/>
            </w:rPr>
            <w:t>2020</w:t>
          </w:r>
          <w:r>
            <w:rPr>
              <w:noProof/>
            </w:rPr>
            <w:t>).</w:t>
          </w:r>
          <w:r w:rsidR="00FD0D55" w:rsidRPr="00FD0D55">
            <w:t xml:space="preserve"> </w:t>
          </w:r>
          <w:hyperlink r:id="rId10" w:history="1">
            <w:r w:rsidR="00FD0D55" w:rsidRPr="009A61B7">
              <w:rPr>
                <w:rStyle w:val="Hyperlink"/>
              </w:rPr>
              <w:t>http://web.eecs.utk.edu/~azh/blog/teenytinycompiler1.html</w:t>
            </w:r>
          </w:hyperlink>
          <w:r w:rsidR="00FD0D55">
            <w:t>.</w:t>
          </w:r>
        </w:p>
        <w:p w:rsidR="00FD0D55" w:rsidRDefault="00FD0D55" w:rsidP="00FD0D55">
          <w:pPr>
            <w:ind w:firstLine="0"/>
          </w:pPr>
          <w:r>
            <w:rPr>
              <w:noProof/>
            </w:rPr>
            <w:t>Andrade</w:t>
          </w:r>
          <w:r w:rsidR="00C31D30">
            <w:rPr>
              <w:noProof/>
            </w:rPr>
            <w:t xml:space="preserve">, </w:t>
          </w:r>
          <w:r>
            <w:rPr>
              <w:noProof/>
            </w:rPr>
            <w:t xml:space="preserve">Marcelo </w:t>
          </w:r>
          <w:r w:rsidR="00C31D30">
            <w:rPr>
              <w:noProof/>
            </w:rPr>
            <w:t>(</w:t>
          </w:r>
          <w:r>
            <w:rPr>
              <w:noProof/>
            </w:rPr>
            <w:t>2021</w:t>
          </w:r>
          <w:r w:rsidR="00C31D30">
            <w:rPr>
              <w:noProof/>
            </w:rPr>
            <w:t xml:space="preserve">). </w:t>
          </w:r>
          <w:hyperlink r:id="rId11" w:history="1">
            <w:r w:rsidRPr="009A61B7">
              <w:rPr>
                <w:rStyle w:val="Hyperlink"/>
              </w:rPr>
              <w:t>https://blog.usejournal.com/writing-your-own-programming-language-and-compiler-with-python-a468970ae6df</w:t>
            </w:r>
          </w:hyperlink>
          <w:r>
            <w:t>.</w:t>
          </w:r>
        </w:p>
        <w:p w:rsidR="00E81978" w:rsidRDefault="00C31D30" w:rsidP="00FD0D55">
          <w:pPr>
            <w:pStyle w:val="Bibliography"/>
            <w:ind w:left="0" w:firstLine="0"/>
            <w:rPr>
              <w:noProof/>
            </w:rPr>
          </w:pPr>
          <w:r>
            <w:rPr>
              <w:b/>
              <w:bCs/>
              <w:noProof/>
            </w:rPr>
            <w:fldChar w:fldCharType="end"/>
          </w:r>
        </w:p>
        <w:bookmarkStart w:id="0" w:name="_GoBack" w:displacedByCustomXml="next"/>
        <w:bookmarkEnd w:id="0" w:displacedByCustomXml="next"/>
      </w:sdtContent>
    </w:sdt>
    <w:p w:rsidR="00E81978" w:rsidRDefault="00E81978" w:rsidP="00FD0D55">
      <w:pPr>
        <w:pStyle w:val="SectionTitle"/>
        <w:jc w:val="left"/>
      </w:pPr>
    </w:p>
    <w:sectPr w:rsidR="00E81978">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6D25" w:rsidRDefault="007B6D25">
      <w:pPr>
        <w:spacing w:line="240" w:lineRule="auto"/>
      </w:pPr>
      <w:r>
        <w:separator/>
      </w:r>
    </w:p>
    <w:p w:rsidR="007B6D25" w:rsidRDefault="007B6D25"/>
  </w:endnote>
  <w:endnote w:type="continuationSeparator" w:id="0">
    <w:p w:rsidR="007B6D25" w:rsidRDefault="007B6D25">
      <w:pPr>
        <w:spacing w:line="240" w:lineRule="auto"/>
      </w:pPr>
      <w:r>
        <w:continuationSeparator/>
      </w:r>
    </w:p>
    <w:p w:rsidR="007B6D25" w:rsidRDefault="007B6D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6D25" w:rsidRDefault="007B6D25">
      <w:pPr>
        <w:spacing w:line="240" w:lineRule="auto"/>
      </w:pPr>
      <w:r>
        <w:separator/>
      </w:r>
    </w:p>
    <w:p w:rsidR="007B6D25" w:rsidRDefault="007B6D25"/>
  </w:footnote>
  <w:footnote w:type="continuationSeparator" w:id="0">
    <w:p w:rsidR="007B6D25" w:rsidRDefault="007B6D25">
      <w:pPr>
        <w:spacing w:line="240" w:lineRule="auto"/>
      </w:pPr>
      <w:r>
        <w:continuationSeparator/>
      </w:r>
    </w:p>
    <w:p w:rsidR="007B6D25" w:rsidRDefault="007B6D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FD0D55">
    <w:pPr>
      <w:pStyle w:val="Header"/>
    </w:pPr>
    <w:sdt>
      <w:sdtPr>
        <w:alias w:val="Running head"/>
        <w:tag w:val=""/>
        <w:id w:val="12739865"/>
        <w:placeholder>
          <w:docPart w:val="CEE5964D0ED05E43B6B3539E2110D29F"/>
        </w:placeholder>
        <w:dataBinding w:prefixMappings="xmlns:ns0='http://schemas.microsoft.com/office/2006/coverPageProps' " w:xpath="/ns0:CoverPageProperties[1]/ns0:Abstract[1]" w:storeItemID="{55AF091B-3C7A-41E3-B477-F2FDAA23CFDA}"/>
        <w15:appearance w15:val="hidden"/>
        <w:text/>
      </w:sdtPr>
      <w:sdtContent>
        <w:r w:rsidRPr="00FD0D55">
          <w:t>CISC_603 Project Final Report: Mini Compiler                                                     Hui Hao</w:t>
        </w:r>
        <w:r w:rsidRPr="00FD0D55">
          <w:tab/>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FD0D55">
    <w:pPr>
      <w:pStyle w:val="Header"/>
      <w:rPr>
        <w:rStyle w:val="Strong"/>
      </w:rPr>
    </w:pPr>
    <w:r>
      <w:t>CISC_603 Project Final Report: Mini Compiler                                                     Hui Hao</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55"/>
    <w:rsid w:val="000D3F41"/>
    <w:rsid w:val="00355DCA"/>
    <w:rsid w:val="00551A02"/>
    <w:rsid w:val="005534FA"/>
    <w:rsid w:val="005D3A03"/>
    <w:rsid w:val="007B6D25"/>
    <w:rsid w:val="008002C0"/>
    <w:rsid w:val="008C5323"/>
    <w:rsid w:val="009A6A3B"/>
    <w:rsid w:val="00B823AA"/>
    <w:rsid w:val="00BA45DB"/>
    <w:rsid w:val="00BF4184"/>
    <w:rsid w:val="00C0601E"/>
    <w:rsid w:val="00C31D30"/>
    <w:rsid w:val="00CD6E39"/>
    <w:rsid w:val="00CF6E91"/>
    <w:rsid w:val="00D85B68"/>
    <w:rsid w:val="00E6004D"/>
    <w:rsid w:val="00E81978"/>
    <w:rsid w:val="00F379B7"/>
    <w:rsid w:val="00F525FA"/>
    <w:rsid w:val="00FD0D5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0576E"/>
  <w15:chartTrackingRefBased/>
  <w15:docId w15:val="{AA84964C-E912-9D47-8755-12B902CD2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FD0D55"/>
    <w:rPr>
      <w:color w:val="5F5F5F" w:themeColor="hyperlink"/>
      <w:u w:val="single"/>
    </w:rPr>
  </w:style>
  <w:style w:type="character" w:styleId="UnresolvedMention">
    <w:name w:val="Unresolved Mention"/>
    <w:basedOn w:val="DefaultParagraphFont"/>
    <w:uiPriority w:val="99"/>
    <w:semiHidden/>
    <w:unhideWhenUsed/>
    <w:rsid w:val="00FD0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usejournal.com/writing-your-own-programming-language-and-compiler-with-python-a468970ae6df"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eb.eecs.utk.edu/~azh/blog/teenytinycompiler1.html" TargetMode="External"/><Relationship Id="rId4" Type="http://schemas.openxmlformats.org/officeDocument/2006/relationships/styles" Target="styles.xml"/><Relationship Id="rId9" Type="http://schemas.openxmlformats.org/officeDocument/2006/relationships/hyperlink" Target="mailto:hhao@my.harrisburgu.edu"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aciehao/Downloads/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7153A58A4F3934CB00C16C0E68130E2"/>
        <w:category>
          <w:name w:val="General"/>
          <w:gallery w:val="placeholder"/>
        </w:category>
        <w:types>
          <w:type w:val="bbPlcHdr"/>
        </w:types>
        <w:behaviors>
          <w:behavior w:val="content"/>
        </w:behaviors>
        <w:guid w:val="{1FDE40E3-AD11-0B4A-B356-EBCBF9A02A4A}"/>
      </w:docPartPr>
      <w:docPartBody>
        <w:p w:rsidR="00000000" w:rsidRDefault="00CB17BE">
          <w:pPr>
            <w:pStyle w:val="47153A58A4F3934CB00C16C0E68130E2"/>
          </w:pPr>
          <w:r>
            <w:t>[Title Here, up to 12 Words, on One to Two Lines]</w:t>
          </w:r>
        </w:p>
      </w:docPartBody>
    </w:docPart>
    <w:docPart>
      <w:docPartPr>
        <w:name w:val="94C74FED44214049880095E5C3DA72F6"/>
        <w:category>
          <w:name w:val="General"/>
          <w:gallery w:val="placeholder"/>
        </w:category>
        <w:types>
          <w:type w:val="bbPlcHdr"/>
        </w:types>
        <w:behaviors>
          <w:behavior w:val="content"/>
        </w:behaviors>
        <w:guid w:val="{BC42AEF6-82BD-0A4C-8B84-B881556D4D5E}"/>
      </w:docPartPr>
      <w:docPartBody>
        <w:p w:rsidR="00000000" w:rsidRDefault="00CB17BE">
          <w:pPr>
            <w:pStyle w:val="94C74FED44214049880095E5C3DA72F6"/>
          </w:pPr>
          <w:r>
            <w:t>Abstract</w:t>
          </w:r>
        </w:p>
      </w:docPartBody>
    </w:docPart>
    <w:docPart>
      <w:docPartPr>
        <w:name w:val="EB08043DF0A98E4BA03268A801E9A732"/>
        <w:category>
          <w:name w:val="General"/>
          <w:gallery w:val="placeholder"/>
        </w:category>
        <w:types>
          <w:type w:val="bbPlcHdr"/>
        </w:types>
        <w:behaviors>
          <w:behavior w:val="content"/>
        </w:behaviors>
        <w:guid w:val="{7C31B3AE-C8EE-9241-80A6-71D3FE6E08D8}"/>
      </w:docPartPr>
      <w:docPartBody>
        <w:p w:rsidR="00000000" w:rsidRDefault="00CB17BE">
          <w:pPr>
            <w:pStyle w:val="EB08043DF0A98E4BA03268A801E9A732"/>
          </w:pPr>
          <w:r>
            <w:t>[Title Here, up to 12 Words, on One to Two Lines]</w:t>
          </w:r>
        </w:p>
      </w:docPartBody>
    </w:docPart>
    <w:docPart>
      <w:docPartPr>
        <w:name w:val="CEE5964D0ED05E43B6B3539E2110D29F"/>
        <w:category>
          <w:name w:val="General"/>
          <w:gallery w:val="placeholder"/>
        </w:category>
        <w:types>
          <w:type w:val="bbPlcHdr"/>
        </w:types>
        <w:behaviors>
          <w:behavior w:val="content"/>
        </w:behaviors>
        <w:guid w:val="{9A11851A-BE34-BA4C-9369-5859B504D649}"/>
      </w:docPartPr>
      <w:docPartBody>
        <w:p w:rsidR="00000000" w:rsidRDefault="00CB17BE">
          <w:pPr>
            <w:pStyle w:val="CEE5964D0ED05E43B6B3539E2110D29F"/>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7BE"/>
    <w:rsid w:val="00CB1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53A58A4F3934CB00C16C0E68130E2">
    <w:name w:val="47153A58A4F3934CB00C16C0E68130E2"/>
  </w:style>
  <w:style w:type="paragraph" w:customStyle="1" w:styleId="540F4E2AEDDF6547ABA6A9A030E4C39F">
    <w:name w:val="540F4E2AEDDF6547ABA6A9A030E4C39F"/>
  </w:style>
  <w:style w:type="paragraph" w:customStyle="1" w:styleId="67D330C21926B3419E839F69E9C7E408">
    <w:name w:val="67D330C21926B3419E839F69E9C7E408"/>
  </w:style>
  <w:style w:type="paragraph" w:customStyle="1" w:styleId="8A6C3EA7E431C04490D900EFB992A475">
    <w:name w:val="8A6C3EA7E431C04490D900EFB992A475"/>
  </w:style>
  <w:style w:type="paragraph" w:customStyle="1" w:styleId="181AE93C4F12CD4D9A7C9DC38853E809">
    <w:name w:val="181AE93C4F12CD4D9A7C9DC38853E809"/>
  </w:style>
  <w:style w:type="paragraph" w:customStyle="1" w:styleId="94C74FED44214049880095E5C3DA72F6">
    <w:name w:val="94C74FED44214049880095E5C3DA72F6"/>
  </w:style>
  <w:style w:type="character" w:styleId="Emphasis">
    <w:name w:val="Emphasis"/>
    <w:basedOn w:val="DefaultParagraphFont"/>
    <w:uiPriority w:val="4"/>
    <w:unhideWhenUsed/>
    <w:qFormat/>
    <w:rPr>
      <w:i/>
      <w:iCs/>
    </w:rPr>
  </w:style>
  <w:style w:type="paragraph" w:customStyle="1" w:styleId="28FD572FB5D65A4F8C5FAB5D16B153F7">
    <w:name w:val="28FD572FB5D65A4F8C5FAB5D16B153F7"/>
  </w:style>
  <w:style w:type="paragraph" w:customStyle="1" w:styleId="70870DBC72FFC047ACBE24901A3071C1">
    <w:name w:val="70870DBC72FFC047ACBE24901A3071C1"/>
  </w:style>
  <w:style w:type="paragraph" w:customStyle="1" w:styleId="EB08043DF0A98E4BA03268A801E9A732">
    <w:name w:val="EB08043DF0A98E4BA03268A801E9A732"/>
  </w:style>
  <w:style w:type="paragraph" w:customStyle="1" w:styleId="BD4BE3C423FDC84E846FEEA131215EB9">
    <w:name w:val="BD4BE3C423FDC84E846FEEA131215EB9"/>
  </w:style>
  <w:style w:type="paragraph" w:customStyle="1" w:styleId="DDFF7F12C897604C9B8D4D7FE2FAAE49">
    <w:name w:val="DDFF7F12C897604C9B8D4D7FE2FAAE49"/>
  </w:style>
  <w:style w:type="paragraph" w:customStyle="1" w:styleId="03E8581011C1684A89FF96EEC23CCC90">
    <w:name w:val="03E8581011C1684A89FF96EEC23CCC90"/>
  </w:style>
  <w:style w:type="paragraph" w:customStyle="1" w:styleId="2D818EEBCCA1F245B59E70D3B6CE2394">
    <w:name w:val="2D818EEBCCA1F245B59E70D3B6CE2394"/>
  </w:style>
  <w:style w:type="paragraph" w:customStyle="1" w:styleId="B4BCFC92B1F88C40A259C20FCADC431B">
    <w:name w:val="B4BCFC92B1F88C40A259C20FCADC431B"/>
  </w:style>
  <w:style w:type="paragraph" w:customStyle="1" w:styleId="C85C5586C7DD0346913BE0A6308291E1">
    <w:name w:val="C85C5586C7DD0346913BE0A6308291E1"/>
  </w:style>
  <w:style w:type="paragraph" w:customStyle="1" w:styleId="0917BD81A1EB1C45A6B7135C13862018">
    <w:name w:val="0917BD81A1EB1C45A6B7135C13862018"/>
  </w:style>
  <w:style w:type="paragraph" w:customStyle="1" w:styleId="469D1E5F47F77043AE808A57A6BFC1FC">
    <w:name w:val="469D1E5F47F77043AE808A57A6BFC1FC"/>
  </w:style>
  <w:style w:type="paragraph" w:customStyle="1" w:styleId="128B3F5BC70E24498D71BDAAEEB4888C">
    <w:name w:val="128B3F5BC70E24498D71BDAAEEB4888C"/>
  </w:style>
  <w:style w:type="paragraph" w:customStyle="1" w:styleId="E4AEABD55B0D6C4C8E4467A3136DE2C9">
    <w:name w:val="E4AEABD55B0D6C4C8E4467A3136DE2C9"/>
  </w:style>
  <w:style w:type="paragraph" w:customStyle="1" w:styleId="BD8B0D0AF4E487479A1D45B04860A1DB">
    <w:name w:val="BD8B0D0AF4E487479A1D45B04860A1DB"/>
  </w:style>
  <w:style w:type="paragraph" w:customStyle="1" w:styleId="4AEC4645EA98D84B8C34FAE1A3123E6E">
    <w:name w:val="4AEC4645EA98D84B8C34FAE1A3123E6E"/>
  </w:style>
  <w:style w:type="paragraph" w:customStyle="1" w:styleId="941CD7063CBA5843BAF69E455117E9A3">
    <w:name w:val="941CD7063CBA5843BAF69E455117E9A3"/>
  </w:style>
  <w:style w:type="paragraph" w:customStyle="1" w:styleId="5E3C7B6AE4919A49BABD8B945DD84867">
    <w:name w:val="5E3C7B6AE4919A49BABD8B945DD84867"/>
  </w:style>
  <w:style w:type="paragraph" w:customStyle="1" w:styleId="0C1FFBE3DC095D4E8C057C12E3F3FA10">
    <w:name w:val="0C1FFBE3DC095D4E8C057C12E3F3FA10"/>
  </w:style>
  <w:style w:type="paragraph" w:customStyle="1" w:styleId="D2254AB1B4D5414D9E617B78E799DA4F">
    <w:name w:val="D2254AB1B4D5414D9E617B78E799DA4F"/>
  </w:style>
  <w:style w:type="paragraph" w:customStyle="1" w:styleId="5B765D81174D2A4E8786BB1F90FED3AF">
    <w:name w:val="5B765D81174D2A4E8786BB1F90FED3AF"/>
  </w:style>
  <w:style w:type="paragraph" w:customStyle="1" w:styleId="D1614A78C33FA447923EE1AB09A158EB">
    <w:name w:val="D1614A78C33FA447923EE1AB09A158EB"/>
  </w:style>
  <w:style w:type="paragraph" w:customStyle="1" w:styleId="6F4FF2E033E8F34BAEC00467BA5A6DD4">
    <w:name w:val="6F4FF2E033E8F34BAEC00467BA5A6DD4"/>
  </w:style>
  <w:style w:type="paragraph" w:customStyle="1" w:styleId="8DEA07459EC9EA48A852E3FB1DBFEA5C">
    <w:name w:val="8DEA07459EC9EA48A852E3FB1DBFEA5C"/>
  </w:style>
  <w:style w:type="paragraph" w:customStyle="1" w:styleId="B38389176221324F8F7040757F5BC3F4">
    <w:name w:val="B38389176221324F8F7040757F5BC3F4"/>
  </w:style>
  <w:style w:type="paragraph" w:customStyle="1" w:styleId="095811B6BDCB4A449AC662DDD4680A4E">
    <w:name w:val="095811B6BDCB4A449AC662DDD4680A4E"/>
  </w:style>
  <w:style w:type="paragraph" w:customStyle="1" w:styleId="F9E6DDB8DF62A14B9EFF92742723CB65">
    <w:name w:val="F9E6DDB8DF62A14B9EFF92742723CB65"/>
  </w:style>
  <w:style w:type="paragraph" w:customStyle="1" w:styleId="FA8942D0DAB991488794D6A7F55FB558">
    <w:name w:val="FA8942D0DAB991488794D6A7F55FB558"/>
  </w:style>
  <w:style w:type="paragraph" w:customStyle="1" w:styleId="A462E4A35805DD47AECE5C17D0652A94">
    <w:name w:val="A462E4A35805DD47AECE5C17D0652A94"/>
  </w:style>
  <w:style w:type="paragraph" w:customStyle="1" w:styleId="4328420C0DA0CE41AC6CEFECA0EC6DD6">
    <w:name w:val="4328420C0DA0CE41AC6CEFECA0EC6DD6"/>
  </w:style>
  <w:style w:type="paragraph" w:customStyle="1" w:styleId="905967B057B9B4478FD85EA35624F489">
    <w:name w:val="905967B057B9B4478FD85EA35624F489"/>
  </w:style>
  <w:style w:type="paragraph" w:customStyle="1" w:styleId="9E9FC4947A26334CB4C0620FD2FDF11A">
    <w:name w:val="9E9FC4947A26334CB4C0620FD2FDF11A"/>
  </w:style>
  <w:style w:type="paragraph" w:customStyle="1" w:styleId="7A54C6061160FE40BDF00C35822AC018">
    <w:name w:val="7A54C6061160FE40BDF00C35822AC018"/>
  </w:style>
  <w:style w:type="paragraph" w:customStyle="1" w:styleId="32FC454F43522349B6CA3D56611AB5BE">
    <w:name w:val="32FC454F43522349B6CA3D56611AB5BE"/>
  </w:style>
  <w:style w:type="paragraph" w:customStyle="1" w:styleId="672EC0F0C86E514381255FED8F2FD6EF">
    <w:name w:val="672EC0F0C86E514381255FED8F2FD6EF"/>
  </w:style>
  <w:style w:type="paragraph" w:customStyle="1" w:styleId="4341AABAED64724789CADDB7A6AAF418">
    <w:name w:val="4341AABAED64724789CADDB7A6AAF418"/>
  </w:style>
  <w:style w:type="paragraph" w:customStyle="1" w:styleId="A4310DC63038554FA4BCE8E619DC342D">
    <w:name w:val="A4310DC63038554FA4BCE8E619DC342D"/>
  </w:style>
  <w:style w:type="paragraph" w:customStyle="1" w:styleId="891266F7BCAB1C41979D4D8A3651A5F3">
    <w:name w:val="891266F7BCAB1C41979D4D8A3651A5F3"/>
  </w:style>
  <w:style w:type="paragraph" w:customStyle="1" w:styleId="C30EB87A8FD6364CA9D81AF431CA1696">
    <w:name w:val="C30EB87A8FD6364CA9D81AF431CA1696"/>
  </w:style>
  <w:style w:type="paragraph" w:customStyle="1" w:styleId="1C9BFF7F7E53C1419E00ACBCB37600EC">
    <w:name w:val="1C9BFF7F7E53C1419E00ACBCB37600EC"/>
  </w:style>
  <w:style w:type="paragraph" w:customStyle="1" w:styleId="7120CD363B23FC438A898504761E3F12">
    <w:name w:val="7120CD363B23FC438A898504761E3F12"/>
  </w:style>
  <w:style w:type="paragraph" w:customStyle="1" w:styleId="EB5DEC19632F1A48AC158347609320A2">
    <w:name w:val="EB5DEC19632F1A48AC158347609320A2"/>
  </w:style>
  <w:style w:type="paragraph" w:customStyle="1" w:styleId="183C7817AE538441B8FED6A0CD90FF38">
    <w:name w:val="183C7817AE538441B8FED6A0CD90FF38"/>
  </w:style>
  <w:style w:type="paragraph" w:customStyle="1" w:styleId="27AEF8873D7B9747BA4DDAE313BB57B8">
    <w:name w:val="27AEF8873D7B9747BA4DDAE313BB57B8"/>
  </w:style>
  <w:style w:type="paragraph" w:customStyle="1" w:styleId="BD055E7266E1AC4F9509DA12BCA90A17">
    <w:name w:val="BD055E7266E1AC4F9509DA12BCA90A17"/>
  </w:style>
  <w:style w:type="paragraph" w:customStyle="1" w:styleId="AD4EEFAEA62CB449B04CDA5B671C6635">
    <w:name w:val="AD4EEFAEA62CB449B04CDA5B671C6635"/>
  </w:style>
  <w:style w:type="paragraph" w:customStyle="1" w:styleId="55F0459F15A8A8478C4234F29CCD365A">
    <w:name w:val="55F0459F15A8A8478C4234F29CCD365A"/>
  </w:style>
  <w:style w:type="paragraph" w:customStyle="1" w:styleId="DE26DA800C942440B097C2F9671440A4">
    <w:name w:val="DE26DA800C942440B097C2F9671440A4"/>
  </w:style>
  <w:style w:type="paragraph" w:customStyle="1" w:styleId="923DD852AE065F4C953F0C0BD1451673">
    <w:name w:val="923DD852AE065F4C953F0C0BD1451673"/>
  </w:style>
  <w:style w:type="paragraph" w:customStyle="1" w:styleId="F271C10A8FCD1B4785533950B0B974EE">
    <w:name w:val="F271C10A8FCD1B4785533950B0B974EE"/>
  </w:style>
  <w:style w:type="paragraph" w:customStyle="1" w:styleId="99E3286055FDF84A8891D7766B335545">
    <w:name w:val="99E3286055FDF84A8891D7766B335545"/>
  </w:style>
  <w:style w:type="paragraph" w:customStyle="1" w:styleId="10A4EA953B428D48BC635CCE23EE4925">
    <w:name w:val="10A4EA953B428D48BC635CCE23EE4925"/>
  </w:style>
  <w:style w:type="paragraph" w:customStyle="1" w:styleId="CD46789F063809419016088688304B0A">
    <w:name w:val="CD46789F063809419016088688304B0A"/>
  </w:style>
  <w:style w:type="paragraph" w:customStyle="1" w:styleId="9B23A18CCEE1D34EB5D52DD43C9D7AB8">
    <w:name w:val="9B23A18CCEE1D34EB5D52DD43C9D7AB8"/>
  </w:style>
  <w:style w:type="paragraph" w:customStyle="1" w:styleId="C4A79D29CB82854EB94E0C6832A0F66C">
    <w:name w:val="C4A79D29CB82854EB94E0C6832A0F66C"/>
  </w:style>
  <w:style w:type="paragraph" w:customStyle="1" w:styleId="D61A5D24347CEE46BEB8881698C813C6">
    <w:name w:val="D61A5D24347CEE46BEB8881698C813C6"/>
  </w:style>
  <w:style w:type="paragraph" w:customStyle="1" w:styleId="CEE5964D0ED05E43B6B3539E2110D29F">
    <w:name w:val="CEE5964D0ED05E43B6B3539E2110D29F"/>
  </w:style>
  <w:style w:type="paragraph" w:customStyle="1" w:styleId="F55C5ADB575618469F97E1B9484B433D">
    <w:name w:val="F55C5ADB575618469F97E1B9484B4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CISC_603 Project Final Report: Mini Compiler                                                     Hui Hao	</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4ADB34-C588-0143-A989-FFB76BC3E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tf03982351_win32.dotx</Template>
  <TotalTime>17</TotalTime>
  <Pages>5</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Report</dc:title>
  <dc:subject/>
  <dc:creator>hui hao</dc:creator>
  <cp:keywords/>
  <dc:description/>
  <cp:lastModifiedBy>Hao, Hui (Gracie)</cp:lastModifiedBy>
  <cp:revision>1</cp:revision>
  <dcterms:created xsi:type="dcterms:W3CDTF">2021-06-05T02:14:00Z</dcterms:created>
  <dcterms:modified xsi:type="dcterms:W3CDTF">2021-06-05T02:35:00Z</dcterms:modified>
</cp:coreProperties>
</file>